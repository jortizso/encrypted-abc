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826B8" w14:textId="7CF5AE60" w:rsidR="00D33081" w:rsidRPr="0076415B" w:rsidRDefault="0076415B">
      <w:pPr>
        <w:rPr>
          <w:rFonts w:ascii="Baskerville Old Face" w:hAnsi="Baskerville Old Face"/>
          <w:b/>
          <w:bCs/>
          <w:i/>
          <w:iCs/>
          <w:sz w:val="72"/>
          <w:szCs w:val="72"/>
        </w:rPr>
      </w:pPr>
      <w:r w:rsidRPr="0076415B">
        <w:rPr>
          <w:rFonts w:ascii="Baskerville Old Face" w:hAnsi="Baskerville Old Face"/>
          <w:sz w:val="40"/>
          <w:szCs w:val="40"/>
        </w:rPr>
        <w:t xml:space="preserve">                     </w:t>
      </w:r>
      <w:proofErr w:type="spellStart"/>
      <w:r w:rsidRPr="0076415B">
        <w:rPr>
          <w:rFonts w:ascii="Baskerville Old Face" w:hAnsi="Baskerville Old Face"/>
          <w:b/>
          <w:bCs/>
          <w:i/>
          <w:iCs/>
          <w:sz w:val="72"/>
          <w:szCs w:val="72"/>
        </w:rPr>
        <w:t>Encrypted</w:t>
      </w:r>
      <w:proofErr w:type="spellEnd"/>
      <w:r w:rsidRPr="0076415B">
        <w:rPr>
          <w:rFonts w:ascii="Baskerville Old Face" w:hAnsi="Baskerville Old Face"/>
          <w:b/>
          <w:bCs/>
          <w:i/>
          <w:iCs/>
          <w:sz w:val="72"/>
          <w:szCs w:val="72"/>
        </w:rPr>
        <w:t xml:space="preserve"> ABC</w:t>
      </w:r>
    </w:p>
    <w:p w14:paraId="491C48E9" w14:textId="5D25FACB" w:rsidR="0076415B" w:rsidRDefault="0076415B">
      <w:pPr>
        <w:rPr>
          <w:sz w:val="40"/>
          <w:szCs w:val="40"/>
        </w:rPr>
      </w:pPr>
    </w:p>
    <w:p w14:paraId="15132A05" w14:textId="77777777" w:rsidR="0076415B" w:rsidRDefault="0076415B">
      <w:pPr>
        <w:rPr>
          <w:sz w:val="40"/>
          <w:szCs w:val="40"/>
        </w:rPr>
      </w:pPr>
    </w:p>
    <w:tbl>
      <w:tblPr>
        <w:tblStyle w:val="Tablaconcuadrcula"/>
        <w:tblW w:w="8650" w:type="dxa"/>
        <w:tblInd w:w="134" w:type="dxa"/>
        <w:tblLook w:val="04A0" w:firstRow="1" w:lastRow="0" w:firstColumn="1" w:lastColumn="0" w:noHBand="0" w:noVBand="1"/>
      </w:tblPr>
      <w:tblGrid>
        <w:gridCol w:w="8650"/>
      </w:tblGrid>
      <w:tr w:rsidR="0076415B" w14:paraId="5B6CD997" w14:textId="77777777" w:rsidTr="0076415B">
        <w:tc>
          <w:tcPr>
            <w:tcW w:w="8650" w:type="dxa"/>
          </w:tcPr>
          <w:p w14:paraId="1BC6D9D6" w14:textId="77777777" w:rsidR="0074187E" w:rsidRDefault="0074187E">
            <w:pPr>
              <w:rPr>
                <w:sz w:val="40"/>
                <w:szCs w:val="40"/>
              </w:rPr>
            </w:pPr>
          </w:p>
          <w:p w14:paraId="3E52557D" w14:textId="67A23600" w:rsidR="00F50B0F" w:rsidRDefault="007418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                       Original </w:t>
            </w:r>
            <w:r w:rsidR="00F50B0F">
              <w:rPr>
                <w:sz w:val="40"/>
                <w:szCs w:val="40"/>
              </w:rPr>
              <w:t>ABC</w:t>
            </w:r>
          </w:p>
          <w:p w14:paraId="3CE5EAC8" w14:textId="7296B0F6" w:rsidR="0074187E" w:rsidRDefault="007418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</w:p>
        </w:tc>
      </w:tr>
      <w:tr w:rsidR="0076415B" w14:paraId="479E4827" w14:textId="77777777" w:rsidTr="0076415B">
        <w:tc>
          <w:tcPr>
            <w:tcW w:w="8650" w:type="dxa"/>
          </w:tcPr>
          <w:p w14:paraId="48F65CB4" w14:textId="77777777" w:rsidR="0074187E" w:rsidRDefault="0074187E">
            <w:pPr>
              <w:rPr>
                <w:sz w:val="40"/>
                <w:szCs w:val="40"/>
              </w:rPr>
            </w:pPr>
          </w:p>
          <w:p w14:paraId="341F2ABE" w14:textId="77777777" w:rsidR="00F50B0F" w:rsidRDefault="00F50B0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 B C D E F G H I J K L M N Ñ O P Q R S T U V W X Y Z</w:t>
            </w:r>
          </w:p>
          <w:p w14:paraId="79E45503" w14:textId="6F995860" w:rsidR="0074187E" w:rsidRDefault="0074187E">
            <w:pPr>
              <w:rPr>
                <w:sz w:val="40"/>
                <w:szCs w:val="40"/>
              </w:rPr>
            </w:pPr>
          </w:p>
        </w:tc>
      </w:tr>
      <w:tr w:rsidR="00FB5207" w:rsidRPr="00FB5207" w14:paraId="07C8F859" w14:textId="77777777" w:rsidTr="0076415B">
        <w:tc>
          <w:tcPr>
            <w:tcW w:w="8650" w:type="dxa"/>
            <w:shd w:val="clear" w:color="auto" w:fill="auto"/>
          </w:tcPr>
          <w:p w14:paraId="2A14E23E" w14:textId="77777777" w:rsidR="00010C42" w:rsidRDefault="00010C42" w:rsidP="00010C42">
            <w:pPr>
              <w:jc w:val="center"/>
              <w:rPr>
                <w:color w:val="000000" w:themeColor="text1"/>
                <w:sz w:val="40"/>
                <w:szCs w:val="40"/>
              </w:rPr>
            </w:pPr>
          </w:p>
          <w:p w14:paraId="7852D26D" w14:textId="1AD2F530" w:rsidR="00010C42" w:rsidRPr="00FB5207" w:rsidRDefault="00010C42" w:rsidP="00010C42">
            <w:pPr>
              <w:jc w:val="center"/>
              <w:rPr>
                <w:color w:val="000000" w:themeColor="text1"/>
                <w:sz w:val="40"/>
                <w:szCs w:val="40"/>
              </w:rPr>
            </w:pPr>
            <w:proofErr w:type="spellStart"/>
            <w:r w:rsidRPr="00FB5207">
              <w:rPr>
                <w:color w:val="000000" w:themeColor="text1"/>
                <w:sz w:val="40"/>
                <w:szCs w:val="40"/>
              </w:rPr>
              <w:t>Encrypted</w:t>
            </w:r>
            <w:proofErr w:type="spellEnd"/>
            <w:r w:rsidRPr="00FB5207">
              <w:rPr>
                <w:color w:val="000000" w:themeColor="text1"/>
                <w:sz w:val="40"/>
                <w:szCs w:val="40"/>
              </w:rPr>
              <w:t xml:space="preserve"> ABC</w:t>
            </w:r>
          </w:p>
          <w:p w14:paraId="1E42E7F2" w14:textId="7A1B9761" w:rsidR="0074187E" w:rsidRPr="00FB5207" w:rsidRDefault="0074187E" w:rsidP="00010C42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76415B" w14:paraId="4C677657" w14:textId="77777777" w:rsidTr="0076415B">
        <w:tc>
          <w:tcPr>
            <w:tcW w:w="8650" w:type="dxa"/>
            <w:shd w:val="clear" w:color="auto" w:fill="auto"/>
          </w:tcPr>
          <w:p w14:paraId="5BA96411" w14:textId="5A404B65" w:rsidR="0074187E" w:rsidRDefault="0074187E">
            <w:pPr>
              <w:rPr>
                <w:sz w:val="40"/>
                <w:szCs w:val="40"/>
              </w:rPr>
            </w:pPr>
          </w:p>
          <w:p w14:paraId="5B52407C" w14:textId="77777777" w:rsidR="00F50B0F" w:rsidRDefault="00D21AE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Z Y X W V U T S R Q P O Ñ N M L K J I H G F E D C B A</w:t>
            </w:r>
          </w:p>
          <w:p w14:paraId="516936C8" w14:textId="0C70B812" w:rsidR="0074187E" w:rsidRDefault="0074187E">
            <w:pPr>
              <w:rPr>
                <w:sz w:val="40"/>
                <w:szCs w:val="40"/>
              </w:rPr>
            </w:pPr>
          </w:p>
        </w:tc>
      </w:tr>
    </w:tbl>
    <w:p w14:paraId="44965A72" w14:textId="77777777" w:rsidR="00670F81" w:rsidRDefault="00670F81" w:rsidP="00670F81">
      <w:pPr>
        <w:jc w:val="both"/>
        <w:rPr>
          <w:sz w:val="24"/>
          <w:szCs w:val="24"/>
        </w:rPr>
      </w:pPr>
    </w:p>
    <w:p w14:paraId="09067A62" w14:textId="61779B86" w:rsidR="0076415B" w:rsidRPr="0076415B" w:rsidRDefault="0076415B" w:rsidP="00670F81">
      <w:pPr>
        <w:jc w:val="both"/>
        <w:rPr>
          <w:sz w:val="24"/>
          <w:szCs w:val="24"/>
        </w:rPr>
      </w:pPr>
      <w:r w:rsidRPr="0076415B">
        <w:rPr>
          <w:sz w:val="24"/>
          <w:szCs w:val="24"/>
        </w:rPr>
        <w:t>Esta lengua de comunicación, se utiliza de la siguiente forma:</w:t>
      </w:r>
    </w:p>
    <w:p w14:paraId="6A15E3D7" w14:textId="6ACCC428" w:rsidR="0076415B" w:rsidRPr="0076415B" w:rsidRDefault="0076415B" w:rsidP="00670F81">
      <w:pPr>
        <w:jc w:val="both"/>
        <w:rPr>
          <w:sz w:val="24"/>
          <w:szCs w:val="24"/>
        </w:rPr>
      </w:pPr>
      <w:r w:rsidRPr="0076415B">
        <w:rPr>
          <w:sz w:val="24"/>
          <w:szCs w:val="24"/>
        </w:rPr>
        <w:t xml:space="preserve">es básicamente el abecedario en español </w:t>
      </w:r>
      <w:r w:rsidR="000454F1">
        <w:rPr>
          <w:sz w:val="24"/>
          <w:szCs w:val="24"/>
        </w:rPr>
        <w:t>al</w:t>
      </w:r>
      <w:r w:rsidR="005B6637">
        <w:rPr>
          <w:sz w:val="24"/>
          <w:szCs w:val="24"/>
        </w:rPr>
        <w:t xml:space="preserve"> </w:t>
      </w:r>
      <w:r w:rsidR="000454F1">
        <w:rPr>
          <w:sz w:val="24"/>
          <w:szCs w:val="24"/>
        </w:rPr>
        <w:t>revés</w:t>
      </w:r>
      <w:r w:rsidRPr="0076415B">
        <w:rPr>
          <w:sz w:val="24"/>
          <w:szCs w:val="24"/>
        </w:rPr>
        <w:t xml:space="preserve">, para </w:t>
      </w:r>
      <w:r w:rsidR="00670F81">
        <w:rPr>
          <w:sz w:val="24"/>
          <w:szCs w:val="24"/>
        </w:rPr>
        <w:t>aprender</w:t>
      </w:r>
    </w:p>
    <w:p w14:paraId="64D293A8" w14:textId="4C8E2998" w:rsidR="0076415B" w:rsidRPr="0076415B" w:rsidRDefault="0076415B" w:rsidP="00670F81">
      <w:pPr>
        <w:jc w:val="both"/>
        <w:rPr>
          <w:sz w:val="24"/>
          <w:szCs w:val="24"/>
        </w:rPr>
      </w:pPr>
      <w:r w:rsidRPr="0076415B">
        <w:rPr>
          <w:sz w:val="24"/>
          <w:szCs w:val="24"/>
        </w:rPr>
        <w:t>esta lengua, solo hay que aprender el abecedario español al</w:t>
      </w:r>
      <w:r w:rsidR="005B6637">
        <w:rPr>
          <w:sz w:val="24"/>
          <w:szCs w:val="24"/>
        </w:rPr>
        <w:t xml:space="preserve"> </w:t>
      </w:r>
      <w:r w:rsidRPr="0076415B">
        <w:rPr>
          <w:sz w:val="24"/>
          <w:szCs w:val="24"/>
        </w:rPr>
        <w:t>revés</w:t>
      </w:r>
    </w:p>
    <w:p w14:paraId="7D778B17" w14:textId="5F3DC6A1" w:rsidR="0076415B" w:rsidRPr="0076415B" w:rsidRDefault="0076415B" w:rsidP="00670F81">
      <w:pPr>
        <w:jc w:val="both"/>
        <w:rPr>
          <w:sz w:val="24"/>
          <w:szCs w:val="24"/>
        </w:rPr>
      </w:pPr>
      <w:r w:rsidRPr="0076415B">
        <w:rPr>
          <w:sz w:val="24"/>
          <w:szCs w:val="24"/>
        </w:rPr>
        <w:t>de la misma forma que hiciste para aprender el abecedario español</w:t>
      </w:r>
      <w:r w:rsidR="00670F81">
        <w:rPr>
          <w:sz w:val="24"/>
          <w:szCs w:val="24"/>
        </w:rPr>
        <w:t>.</w:t>
      </w:r>
    </w:p>
    <w:p w14:paraId="513BEEDC" w14:textId="4A801235" w:rsidR="00670F81" w:rsidRDefault="0076415B" w:rsidP="00670F81">
      <w:pPr>
        <w:jc w:val="both"/>
        <w:rPr>
          <w:sz w:val="24"/>
          <w:szCs w:val="24"/>
        </w:rPr>
      </w:pPr>
      <w:r w:rsidRPr="0076415B">
        <w:rPr>
          <w:sz w:val="24"/>
          <w:szCs w:val="24"/>
        </w:rPr>
        <w:t>y tal cuál, formar palabr</w:t>
      </w:r>
      <w:r w:rsidR="00670F81">
        <w:rPr>
          <w:sz w:val="24"/>
          <w:szCs w:val="24"/>
        </w:rPr>
        <w:t>a</w:t>
      </w:r>
      <w:r w:rsidRPr="0076415B">
        <w:rPr>
          <w:sz w:val="24"/>
          <w:szCs w:val="24"/>
        </w:rPr>
        <w:t>s con las letras, por ejemplo:</w:t>
      </w:r>
    </w:p>
    <w:p w14:paraId="640F2D64" w14:textId="77777777" w:rsidR="00670F81" w:rsidRDefault="00670F81" w:rsidP="00670F81">
      <w:pPr>
        <w:jc w:val="both"/>
        <w:rPr>
          <w:sz w:val="24"/>
          <w:szCs w:val="24"/>
        </w:rPr>
      </w:pPr>
    </w:p>
    <w:p w14:paraId="72CF60F9" w14:textId="46FD90D4" w:rsidR="00670F81" w:rsidRPr="00670F81" w:rsidRDefault="0076415B" w:rsidP="00670F81">
      <w:pPr>
        <w:jc w:val="both"/>
        <w:rPr>
          <w:b/>
          <w:bCs/>
          <w:sz w:val="24"/>
          <w:szCs w:val="24"/>
        </w:rPr>
      </w:pPr>
      <w:r w:rsidRPr="00670F81">
        <w:rPr>
          <w:b/>
          <w:bCs/>
          <w:sz w:val="24"/>
          <w:szCs w:val="24"/>
        </w:rPr>
        <w:t>ABC Normal: Hol</w:t>
      </w:r>
      <w:r w:rsidR="00670F81" w:rsidRPr="00670F81">
        <w:rPr>
          <w:b/>
          <w:bCs/>
          <w:sz w:val="24"/>
          <w:szCs w:val="24"/>
        </w:rPr>
        <w:t>a</w:t>
      </w:r>
    </w:p>
    <w:p w14:paraId="6234D5A1" w14:textId="354D41E6" w:rsidR="00670F81" w:rsidRPr="00670F81" w:rsidRDefault="0076415B" w:rsidP="00670F81">
      <w:pPr>
        <w:jc w:val="both"/>
        <w:rPr>
          <w:b/>
          <w:bCs/>
          <w:sz w:val="24"/>
          <w:szCs w:val="24"/>
        </w:rPr>
      </w:pPr>
      <w:proofErr w:type="spellStart"/>
      <w:r w:rsidRPr="00670F81">
        <w:rPr>
          <w:b/>
          <w:bCs/>
          <w:sz w:val="24"/>
          <w:szCs w:val="24"/>
        </w:rPr>
        <w:t>Encrypted</w:t>
      </w:r>
      <w:proofErr w:type="spellEnd"/>
      <w:r w:rsidRPr="00670F81">
        <w:rPr>
          <w:b/>
          <w:bCs/>
          <w:sz w:val="24"/>
          <w:szCs w:val="24"/>
        </w:rPr>
        <w:t xml:space="preserve"> ABC: SLOZ</w:t>
      </w:r>
    </w:p>
    <w:p w14:paraId="6FE5F5F5" w14:textId="77777777" w:rsidR="00670F81" w:rsidRDefault="00670F81" w:rsidP="00670F81">
      <w:pPr>
        <w:jc w:val="both"/>
        <w:rPr>
          <w:sz w:val="24"/>
          <w:szCs w:val="24"/>
        </w:rPr>
      </w:pPr>
    </w:p>
    <w:p w14:paraId="13E7CAE6" w14:textId="00D1F451" w:rsidR="0076415B" w:rsidRPr="0076415B" w:rsidRDefault="0076415B" w:rsidP="00670F81">
      <w:pPr>
        <w:jc w:val="both"/>
        <w:rPr>
          <w:sz w:val="24"/>
          <w:szCs w:val="24"/>
        </w:rPr>
      </w:pPr>
      <w:r w:rsidRPr="0076415B">
        <w:rPr>
          <w:sz w:val="24"/>
          <w:szCs w:val="24"/>
        </w:rPr>
        <w:t xml:space="preserve">las letras </w:t>
      </w:r>
      <w:r w:rsidRPr="00670F81">
        <w:rPr>
          <w:i/>
          <w:iCs/>
          <w:sz w:val="24"/>
          <w:szCs w:val="24"/>
        </w:rPr>
        <w:t>"H" "O" "L" "A"</w:t>
      </w:r>
      <w:r w:rsidRPr="0076415B">
        <w:rPr>
          <w:sz w:val="24"/>
          <w:szCs w:val="24"/>
        </w:rPr>
        <w:t xml:space="preserve"> forman </w:t>
      </w:r>
      <w:r w:rsidRPr="00670F81">
        <w:rPr>
          <w:i/>
          <w:iCs/>
          <w:sz w:val="24"/>
          <w:szCs w:val="24"/>
        </w:rPr>
        <w:t>"Hola"</w:t>
      </w:r>
      <w:r w:rsidRPr="0076415B">
        <w:rPr>
          <w:sz w:val="24"/>
          <w:szCs w:val="24"/>
        </w:rPr>
        <w:t xml:space="preserve"> </w:t>
      </w:r>
    </w:p>
    <w:p w14:paraId="3E5F9978" w14:textId="2E474FED" w:rsidR="0076415B" w:rsidRPr="00670F81" w:rsidRDefault="0076415B" w:rsidP="00670F81">
      <w:pPr>
        <w:jc w:val="both"/>
        <w:rPr>
          <w:i/>
          <w:iCs/>
          <w:sz w:val="24"/>
          <w:szCs w:val="24"/>
        </w:rPr>
      </w:pPr>
      <w:r w:rsidRPr="0076415B">
        <w:rPr>
          <w:sz w:val="24"/>
          <w:szCs w:val="24"/>
        </w:rPr>
        <w:t xml:space="preserve">las letras </w:t>
      </w:r>
      <w:r w:rsidRPr="00670F81">
        <w:rPr>
          <w:i/>
          <w:iCs/>
          <w:sz w:val="24"/>
          <w:szCs w:val="24"/>
        </w:rPr>
        <w:t xml:space="preserve">"S" "L" "O" "Z" </w:t>
      </w:r>
      <w:r w:rsidRPr="0076415B">
        <w:rPr>
          <w:sz w:val="24"/>
          <w:szCs w:val="24"/>
        </w:rPr>
        <w:t xml:space="preserve">forman </w:t>
      </w:r>
      <w:r w:rsidRPr="00670F81">
        <w:rPr>
          <w:i/>
          <w:iCs/>
          <w:sz w:val="24"/>
          <w:szCs w:val="24"/>
        </w:rPr>
        <w:t xml:space="preserve">"SLOZ" </w:t>
      </w:r>
    </w:p>
    <w:p w14:paraId="748F681B" w14:textId="77777777" w:rsidR="0076415B" w:rsidRPr="0076415B" w:rsidRDefault="0076415B" w:rsidP="00670F81">
      <w:pPr>
        <w:jc w:val="both"/>
        <w:rPr>
          <w:sz w:val="24"/>
          <w:szCs w:val="24"/>
        </w:rPr>
      </w:pPr>
    </w:p>
    <w:p w14:paraId="3C99DA01" w14:textId="4C387C54" w:rsidR="0076415B" w:rsidRPr="0076415B" w:rsidRDefault="0076415B" w:rsidP="00670F81">
      <w:pPr>
        <w:jc w:val="both"/>
        <w:rPr>
          <w:sz w:val="24"/>
          <w:szCs w:val="24"/>
        </w:rPr>
      </w:pPr>
      <w:r w:rsidRPr="0076415B">
        <w:rPr>
          <w:sz w:val="24"/>
          <w:szCs w:val="24"/>
        </w:rPr>
        <w:t>Si leíste con atenc</w:t>
      </w:r>
      <w:r w:rsidR="00670F81">
        <w:rPr>
          <w:sz w:val="24"/>
          <w:szCs w:val="24"/>
        </w:rPr>
        <w:t>ió</w:t>
      </w:r>
      <w:r w:rsidRPr="0076415B">
        <w:rPr>
          <w:sz w:val="24"/>
          <w:szCs w:val="24"/>
        </w:rPr>
        <w:t>n, te habrás dado cuenta de lo que me refiero</w:t>
      </w:r>
    </w:p>
    <w:p w14:paraId="754D3E7D" w14:textId="2E069169" w:rsidR="0076415B" w:rsidRPr="0076415B" w:rsidRDefault="0076415B" w:rsidP="00670F81">
      <w:pPr>
        <w:jc w:val="both"/>
        <w:rPr>
          <w:sz w:val="24"/>
          <w:szCs w:val="24"/>
        </w:rPr>
      </w:pPr>
      <w:r w:rsidRPr="0076415B">
        <w:rPr>
          <w:sz w:val="24"/>
          <w:szCs w:val="24"/>
        </w:rPr>
        <w:t xml:space="preserve">al estar el abecedario español invertido en el abecedario </w:t>
      </w:r>
      <w:proofErr w:type="spellStart"/>
      <w:r w:rsidR="00670F81">
        <w:rPr>
          <w:sz w:val="24"/>
          <w:szCs w:val="24"/>
        </w:rPr>
        <w:t>encrypted</w:t>
      </w:r>
      <w:proofErr w:type="spellEnd"/>
    </w:p>
    <w:p w14:paraId="2F63315B" w14:textId="4D053C64" w:rsidR="0076415B" w:rsidRPr="0076415B" w:rsidRDefault="0076415B" w:rsidP="00670F81">
      <w:pPr>
        <w:jc w:val="both"/>
        <w:rPr>
          <w:sz w:val="24"/>
          <w:szCs w:val="24"/>
        </w:rPr>
      </w:pPr>
      <w:r w:rsidRPr="0076415B">
        <w:rPr>
          <w:sz w:val="24"/>
          <w:szCs w:val="24"/>
        </w:rPr>
        <w:t>la "H" es como la "S", la "O" como "L" y la "A" queda como la "Z".</w:t>
      </w:r>
    </w:p>
    <w:p w14:paraId="0B6931ED" w14:textId="2F39CA5B" w:rsidR="0076415B" w:rsidRPr="0076415B" w:rsidRDefault="0076415B" w:rsidP="00670F81">
      <w:pPr>
        <w:jc w:val="both"/>
        <w:rPr>
          <w:sz w:val="24"/>
          <w:szCs w:val="24"/>
        </w:rPr>
      </w:pPr>
      <w:r w:rsidRPr="0076415B">
        <w:rPr>
          <w:sz w:val="24"/>
          <w:szCs w:val="24"/>
        </w:rPr>
        <w:t>sí, nos estamos basando en las posiciones.</w:t>
      </w:r>
    </w:p>
    <w:p w14:paraId="5DACF79C" w14:textId="55C959F6" w:rsidR="0076415B" w:rsidRPr="0076415B" w:rsidRDefault="0076415B" w:rsidP="00670F81">
      <w:pPr>
        <w:jc w:val="both"/>
        <w:rPr>
          <w:sz w:val="24"/>
          <w:szCs w:val="24"/>
        </w:rPr>
      </w:pPr>
      <w:r w:rsidRPr="0076415B">
        <w:rPr>
          <w:sz w:val="24"/>
          <w:szCs w:val="24"/>
        </w:rPr>
        <w:t>en este abecedario, la "Z" sería la "A" por ir en primer lugar o ser la</w:t>
      </w:r>
    </w:p>
    <w:p w14:paraId="4FA40372" w14:textId="458D4543" w:rsidR="0076415B" w:rsidRPr="0076415B" w:rsidRDefault="0076415B" w:rsidP="00670F81">
      <w:pPr>
        <w:jc w:val="both"/>
        <w:rPr>
          <w:sz w:val="24"/>
          <w:szCs w:val="24"/>
        </w:rPr>
      </w:pPr>
      <w:r w:rsidRPr="0076415B">
        <w:rPr>
          <w:sz w:val="24"/>
          <w:szCs w:val="24"/>
        </w:rPr>
        <w:t>primera letra, la "B" como la "Y" y así sucesivamente. como la "Z" es la</w:t>
      </w:r>
    </w:p>
    <w:p w14:paraId="62251C35" w14:textId="3C8B86B3" w:rsidR="0076415B" w:rsidRPr="0076415B" w:rsidRDefault="0076415B" w:rsidP="00670F81">
      <w:pPr>
        <w:jc w:val="both"/>
        <w:rPr>
          <w:sz w:val="24"/>
          <w:szCs w:val="24"/>
        </w:rPr>
      </w:pPr>
      <w:r w:rsidRPr="0076415B">
        <w:rPr>
          <w:sz w:val="24"/>
          <w:szCs w:val="24"/>
        </w:rPr>
        <w:t>última letra del abecedario español, en este abecedario es la primera,</w:t>
      </w:r>
    </w:p>
    <w:p w14:paraId="44B7F765" w14:textId="625A5FA7" w:rsidR="0076415B" w:rsidRPr="0076415B" w:rsidRDefault="0076415B" w:rsidP="00670F81">
      <w:pPr>
        <w:jc w:val="both"/>
        <w:rPr>
          <w:sz w:val="24"/>
          <w:szCs w:val="24"/>
        </w:rPr>
      </w:pPr>
      <w:r w:rsidRPr="0076415B">
        <w:rPr>
          <w:sz w:val="24"/>
          <w:szCs w:val="24"/>
        </w:rPr>
        <w:t>la "Y" al ser la penúltima letra del abecedario español, en este</w:t>
      </w:r>
    </w:p>
    <w:p w14:paraId="609AA4DF" w14:textId="401481DA" w:rsidR="0076415B" w:rsidRPr="0076415B" w:rsidRDefault="0076415B" w:rsidP="00670F81">
      <w:pPr>
        <w:jc w:val="both"/>
        <w:rPr>
          <w:sz w:val="24"/>
          <w:szCs w:val="24"/>
        </w:rPr>
      </w:pPr>
      <w:r w:rsidRPr="0076415B">
        <w:rPr>
          <w:sz w:val="24"/>
          <w:szCs w:val="24"/>
        </w:rPr>
        <w:t>abecedario será la segunda, y así continuamente con todas las letras.</w:t>
      </w:r>
    </w:p>
    <w:p w14:paraId="27B3EE48" w14:textId="6DC66F85" w:rsidR="0076415B" w:rsidRPr="0076415B" w:rsidRDefault="0076415B" w:rsidP="00670F81">
      <w:pPr>
        <w:jc w:val="both"/>
        <w:rPr>
          <w:sz w:val="24"/>
          <w:szCs w:val="24"/>
        </w:rPr>
      </w:pPr>
      <w:r w:rsidRPr="0076415B">
        <w:rPr>
          <w:sz w:val="24"/>
          <w:szCs w:val="24"/>
        </w:rPr>
        <w:t xml:space="preserve">las comas "," puntos "." y espacios, se usan de la misma manera que en </w:t>
      </w:r>
      <w:r w:rsidR="00670F81">
        <w:rPr>
          <w:sz w:val="24"/>
          <w:szCs w:val="24"/>
        </w:rPr>
        <w:t>el</w:t>
      </w:r>
    </w:p>
    <w:p w14:paraId="2CB75E0F" w14:textId="3D88A9BF" w:rsidR="0076415B" w:rsidRDefault="0076415B" w:rsidP="00670F81">
      <w:pPr>
        <w:jc w:val="both"/>
        <w:rPr>
          <w:sz w:val="24"/>
          <w:szCs w:val="24"/>
        </w:rPr>
      </w:pPr>
      <w:r w:rsidRPr="0076415B">
        <w:rPr>
          <w:sz w:val="24"/>
          <w:szCs w:val="24"/>
        </w:rPr>
        <w:t>español, pero no existen acentos.</w:t>
      </w:r>
    </w:p>
    <w:p w14:paraId="3EE4CE57" w14:textId="77777777" w:rsidR="005B6637" w:rsidRPr="0076415B" w:rsidRDefault="005B6637" w:rsidP="00670F81">
      <w:pPr>
        <w:jc w:val="both"/>
        <w:rPr>
          <w:sz w:val="24"/>
          <w:szCs w:val="24"/>
        </w:rPr>
      </w:pPr>
    </w:p>
    <w:p w14:paraId="09552047" w14:textId="6BD105D4" w:rsidR="000454F1" w:rsidRDefault="000454F1">
      <w:pPr>
        <w:jc w:val="both"/>
        <w:rPr>
          <w:sz w:val="24"/>
          <w:szCs w:val="24"/>
        </w:rPr>
      </w:pPr>
    </w:p>
    <w:tbl>
      <w:tblPr>
        <w:tblStyle w:val="Tablaconcuadrcula"/>
        <w:tblW w:w="8933" w:type="dxa"/>
        <w:tblInd w:w="134" w:type="dxa"/>
        <w:tblLook w:val="04A0" w:firstRow="1" w:lastRow="0" w:firstColumn="1" w:lastColumn="0" w:noHBand="0" w:noVBand="1"/>
      </w:tblPr>
      <w:tblGrid>
        <w:gridCol w:w="8933"/>
      </w:tblGrid>
      <w:tr w:rsidR="000454F1" w14:paraId="050BF499" w14:textId="77777777" w:rsidTr="006F6511">
        <w:trPr>
          <w:trHeight w:val="2184"/>
        </w:trPr>
        <w:tc>
          <w:tcPr>
            <w:tcW w:w="8933" w:type="dxa"/>
          </w:tcPr>
          <w:p w14:paraId="448EF118" w14:textId="77777777" w:rsidR="000454F1" w:rsidRDefault="000454F1" w:rsidP="00877867">
            <w:pPr>
              <w:rPr>
                <w:sz w:val="40"/>
                <w:szCs w:val="40"/>
              </w:rPr>
            </w:pPr>
          </w:p>
          <w:p w14:paraId="3AC3ECC0" w14:textId="173849B7" w:rsidR="000454F1" w:rsidRDefault="005B6637" w:rsidP="00877867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C87D48D" wp14:editId="2A538D84">
                      <wp:simplePos x="0" y="0"/>
                      <wp:positionH relativeFrom="column">
                        <wp:posOffset>3449320</wp:posOffset>
                      </wp:positionH>
                      <wp:positionV relativeFrom="paragraph">
                        <wp:posOffset>291465</wp:posOffset>
                      </wp:positionV>
                      <wp:extent cx="76200" cy="342900"/>
                      <wp:effectExtent l="57150" t="38100" r="76200" b="57150"/>
                      <wp:wrapNone/>
                      <wp:docPr id="199" name="Conector recto de flecha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7AC91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99" o:spid="_x0000_s1026" type="#_x0000_t32" style="position:absolute;margin-left:271.6pt;margin-top:22.95pt;width:6pt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C7F6FDB" wp14:editId="644C92A3">
                      <wp:simplePos x="0" y="0"/>
                      <wp:positionH relativeFrom="column">
                        <wp:posOffset>3201670</wp:posOffset>
                      </wp:positionH>
                      <wp:positionV relativeFrom="paragraph">
                        <wp:posOffset>291465</wp:posOffset>
                      </wp:positionV>
                      <wp:extent cx="152400" cy="361950"/>
                      <wp:effectExtent l="38100" t="38100" r="57150" b="57150"/>
                      <wp:wrapNone/>
                      <wp:docPr id="198" name="Conector recto de flecha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F00B16" id="Conector recto de flecha 198" o:spid="_x0000_s1026" type="#_x0000_t32" style="position:absolute;margin-left:252.1pt;margin-top:22.95pt;width:12pt;height:28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956795F" wp14:editId="03571EF0">
                      <wp:simplePos x="0" y="0"/>
                      <wp:positionH relativeFrom="column">
                        <wp:posOffset>4432935</wp:posOffset>
                      </wp:positionH>
                      <wp:positionV relativeFrom="paragraph">
                        <wp:posOffset>296545</wp:posOffset>
                      </wp:positionV>
                      <wp:extent cx="0" cy="333375"/>
                      <wp:effectExtent l="76200" t="38100" r="76200" b="47625"/>
                      <wp:wrapNone/>
                      <wp:docPr id="51" name="Conector recto de flecha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B01470" id="Conector recto de flecha 51" o:spid="_x0000_s1026" type="#_x0000_t32" style="position:absolute;margin-left:349.05pt;margin-top:23.35pt;width:0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DD02B8B" wp14:editId="25E99995">
                      <wp:simplePos x="0" y="0"/>
                      <wp:positionH relativeFrom="column">
                        <wp:posOffset>4242435</wp:posOffset>
                      </wp:positionH>
                      <wp:positionV relativeFrom="paragraph">
                        <wp:posOffset>296545</wp:posOffset>
                      </wp:positionV>
                      <wp:extent cx="0" cy="333375"/>
                      <wp:effectExtent l="76200" t="38100" r="76200" b="47625"/>
                      <wp:wrapNone/>
                      <wp:docPr id="196" name="Conector recto de flecha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48C265" id="Conector recto de flecha 196" o:spid="_x0000_s1026" type="#_x0000_t32" style="position:absolute;margin-left:334.05pt;margin-top:23.35pt;width:0;height:26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EE35D8E" wp14:editId="7A1E33B9">
                      <wp:simplePos x="0" y="0"/>
                      <wp:positionH relativeFrom="column">
                        <wp:posOffset>1744345</wp:posOffset>
                      </wp:positionH>
                      <wp:positionV relativeFrom="paragraph">
                        <wp:posOffset>291465</wp:posOffset>
                      </wp:positionV>
                      <wp:extent cx="85725" cy="361950"/>
                      <wp:effectExtent l="57150" t="38100" r="66675" b="57150"/>
                      <wp:wrapNone/>
                      <wp:docPr id="58" name="Conector recto de flecha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725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1D6722" id="Conector recto de flecha 58" o:spid="_x0000_s1026" type="#_x0000_t32" style="position:absolute;margin-left:137.35pt;margin-top:22.95pt;width:6.75pt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6F6511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6364730" wp14:editId="288A6B22">
                      <wp:simplePos x="0" y="0"/>
                      <wp:positionH relativeFrom="column">
                        <wp:posOffset>1260476</wp:posOffset>
                      </wp:positionH>
                      <wp:positionV relativeFrom="paragraph">
                        <wp:posOffset>281940</wp:posOffset>
                      </wp:positionV>
                      <wp:extent cx="45719" cy="371475"/>
                      <wp:effectExtent l="38100" t="38100" r="88265" b="47625"/>
                      <wp:wrapNone/>
                      <wp:docPr id="55" name="Conector recto de flecha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37147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051D01" id="Conector recto de flecha 55" o:spid="_x0000_s1026" type="#_x0000_t32" style="position:absolute;margin-left:99.25pt;margin-top:22.2pt;width:3.6pt;height:2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6F6511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7CF92B9" wp14:editId="524F542A">
                      <wp:simplePos x="0" y="0"/>
                      <wp:positionH relativeFrom="column">
                        <wp:posOffset>1029970</wp:posOffset>
                      </wp:positionH>
                      <wp:positionV relativeFrom="paragraph">
                        <wp:posOffset>291465</wp:posOffset>
                      </wp:positionV>
                      <wp:extent cx="47625" cy="371475"/>
                      <wp:effectExtent l="38100" t="38100" r="85725" b="47625"/>
                      <wp:wrapNone/>
                      <wp:docPr id="54" name="Conector recto de flecha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" cy="37147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676E83" id="Conector recto de flecha 54" o:spid="_x0000_s1026" type="#_x0000_t32" style="position:absolute;margin-left:81.1pt;margin-top:22.95pt;width:3.75pt;height:2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6F6511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30618BB" wp14:editId="5AC6E895">
                      <wp:simplePos x="0" y="0"/>
                      <wp:positionH relativeFrom="column">
                        <wp:posOffset>4880610</wp:posOffset>
                      </wp:positionH>
                      <wp:positionV relativeFrom="paragraph">
                        <wp:posOffset>306070</wp:posOffset>
                      </wp:positionV>
                      <wp:extent cx="0" cy="333375"/>
                      <wp:effectExtent l="76200" t="38100" r="76200" b="47625"/>
                      <wp:wrapNone/>
                      <wp:docPr id="49" name="Conector recto de flecha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576139" id="Conector recto de flecha 49" o:spid="_x0000_s1026" type="#_x0000_t32" style="position:absolute;margin-left:384.3pt;margin-top:24.1pt;width:0;height:2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6F6511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F5E3E90" wp14:editId="440816BD">
                      <wp:simplePos x="0" y="0"/>
                      <wp:positionH relativeFrom="column">
                        <wp:posOffset>5011420</wp:posOffset>
                      </wp:positionH>
                      <wp:positionV relativeFrom="paragraph">
                        <wp:posOffset>291465</wp:posOffset>
                      </wp:positionV>
                      <wp:extent cx="57150" cy="323850"/>
                      <wp:effectExtent l="57150" t="38100" r="57150" b="57150"/>
                      <wp:wrapNone/>
                      <wp:docPr id="48" name="Conector recto de flecha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15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29B137" id="Conector recto de flecha 48" o:spid="_x0000_s1026" type="#_x0000_t32" style="position:absolute;margin-left:394.6pt;margin-top:22.95pt;width:4.5pt;height:25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6F6511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0528295" wp14:editId="3A7A0A6E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314960</wp:posOffset>
                      </wp:positionV>
                      <wp:extent cx="0" cy="333375"/>
                      <wp:effectExtent l="76200" t="38100" r="76200" b="47625"/>
                      <wp:wrapNone/>
                      <wp:docPr id="44" name="Conector recto de flecha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77DEA4" id="Conector recto de flecha 44" o:spid="_x0000_s1026" type="#_x0000_t32" style="position:absolute;margin-left:19.05pt;margin-top:24.8pt;width:0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6F6511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5DDC6B" wp14:editId="2DE5B681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310515</wp:posOffset>
                      </wp:positionV>
                      <wp:extent cx="0" cy="333375"/>
                      <wp:effectExtent l="76200" t="38100" r="76200" b="47625"/>
                      <wp:wrapNone/>
                      <wp:docPr id="42" name="Conector recto de flecha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31B898" id="Conector recto de flecha 42" o:spid="_x0000_s1026" type="#_x0000_t32" style="position:absolute;margin-left:3.1pt;margin-top:24.45pt;width:0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0454F1">
              <w:rPr>
                <w:sz w:val="40"/>
                <w:szCs w:val="40"/>
              </w:rPr>
              <w:t xml:space="preserve">A B C D E F G H I J K L M N Ñ O P Q R S T U V W X </w:t>
            </w:r>
            <w:proofErr w:type="gramStart"/>
            <w:r w:rsidR="000454F1">
              <w:rPr>
                <w:sz w:val="40"/>
                <w:szCs w:val="40"/>
              </w:rPr>
              <w:t>Y</w:t>
            </w:r>
            <w:r w:rsidR="006F6511">
              <w:rPr>
                <w:sz w:val="40"/>
                <w:szCs w:val="40"/>
              </w:rPr>
              <w:t xml:space="preserve"> </w:t>
            </w:r>
            <w:r w:rsidR="000454F1">
              <w:rPr>
                <w:sz w:val="40"/>
                <w:szCs w:val="40"/>
              </w:rPr>
              <w:t xml:space="preserve"> Z</w:t>
            </w:r>
            <w:proofErr w:type="gramEnd"/>
          </w:p>
          <w:p w14:paraId="060BA196" w14:textId="65709EA9" w:rsidR="000454F1" w:rsidRDefault="005B6637" w:rsidP="00877867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FFFAA80" wp14:editId="536A8C83">
                      <wp:simplePos x="0" y="0"/>
                      <wp:positionH relativeFrom="column">
                        <wp:posOffset>3842385</wp:posOffset>
                      </wp:positionH>
                      <wp:positionV relativeFrom="paragraph">
                        <wp:posOffset>5080</wp:posOffset>
                      </wp:positionV>
                      <wp:extent cx="0" cy="333375"/>
                      <wp:effectExtent l="76200" t="38100" r="76200" b="47625"/>
                      <wp:wrapNone/>
                      <wp:docPr id="201" name="Conector recto de flecha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AB2E87" id="Conector recto de flecha 201" o:spid="_x0000_s1026" type="#_x0000_t32" style="position:absolute;margin-left:302.55pt;margin-top:.4pt;width:0;height:26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4DFFC2C" wp14:editId="6E2C4623">
                      <wp:simplePos x="0" y="0"/>
                      <wp:positionH relativeFrom="column">
                        <wp:posOffset>3613151</wp:posOffset>
                      </wp:positionH>
                      <wp:positionV relativeFrom="paragraph">
                        <wp:posOffset>28575</wp:posOffset>
                      </wp:positionV>
                      <wp:extent cx="45719" cy="314325"/>
                      <wp:effectExtent l="57150" t="38100" r="69215" b="47625"/>
                      <wp:wrapNone/>
                      <wp:docPr id="200" name="Conector recto de flecha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869F09" id="Conector recto de flecha 200" o:spid="_x0000_s1026" type="#_x0000_t32" style="position:absolute;margin-left:284.5pt;margin-top:2.25pt;width:3.6pt;height:24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594BA5B" wp14:editId="02587F6F">
                      <wp:simplePos x="0" y="0"/>
                      <wp:positionH relativeFrom="column">
                        <wp:posOffset>4001770</wp:posOffset>
                      </wp:positionH>
                      <wp:positionV relativeFrom="paragraph">
                        <wp:posOffset>28575</wp:posOffset>
                      </wp:positionV>
                      <wp:extent cx="47625" cy="314325"/>
                      <wp:effectExtent l="57150" t="38100" r="66675" b="47625"/>
                      <wp:wrapNone/>
                      <wp:docPr id="197" name="Conector recto de flecha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3670F9" id="Conector recto de flecha 197" o:spid="_x0000_s1026" type="#_x0000_t32" style="position:absolute;margin-left:315.1pt;margin-top:2.25pt;width:3.75pt;height:24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E107850" wp14:editId="78750E11">
                      <wp:simplePos x="0" y="0"/>
                      <wp:positionH relativeFrom="column">
                        <wp:posOffset>3030220</wp:posOffset>
                      </wp:positionH>
                      <wp:positionV relativeFrom="paragraph">
                        <wp:posOffset>28575</wp:posOffset>
                      </wp:positionV>
                      <wp:extent cx="171450" cy="323850"/>
                      <wp:effectExtent l="38100" t="38100" r="57150" b="57150"/>
                      <wp:wrapNone/>
                      <wp:docPr id="195" name="Conector recto de flecha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45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FA75DA" id="Conector recto de flecha 195" o:spid="_x0000_s1026" type="#_x0000_t32" style="position:absolute;margin-left:238.6pt;margin-top:2.25pt;width:13.5pt;height:2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0FA2005" wp14:editId="53B08609">
                      <wp:simplePos x="0" y="0"/>
                      <wp:positionH relativeFrom="column">
                        <wp:posOffset>2820670</wp:posOffset>
                      </wp:positionH>
                      <wp:positionV relativeFrom="paragraph">
                        <wp:posOffset>19051</wp:posOffset>
                      </wp:positionV>
                      <wp:extent cx="180975" cy="342900"/>
                      <wp:effectExtent l="38100" t="38100" r="47625" b="57150"/>
                      <wp:wrapNone/>
                      <wp:docPr id="194" name="Conector recto de flecha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07874D" id="Conector recto de flecha 194" o:spid="_x0000_s1026" type="#_x0000_t32" style="position:absolute;margin-left:222.1pt;margin-top:1.5pt;width:14.25pt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78084C3" wp14:editId="43757B1B">
                      <wp:simplePos x="0" y="0"/>
                      <wp:positionH relativeFrom="column">
                        <wp:posOffset>2601595</wp:posOffset>
                      </wp:positionH>
                      <wp:positionV relativeFrom="paragraph">
                        <wp:posOffset>38100</wp:posOffset>
                      </wp:positionV>
                      <wp:extent cx="123825" cy="314325"/>
                      <wp:effectExtent l="38100" t="38100" r="66675" b="47625"/>
                      <wp:wrapNone/>
                      <wp:docPr id="192" name="Conector recto de flecha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825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83109A" id="Conector recto de flecha 192" o:spid="_x0000_s1026" type="#_x0000_t32" style="position:absolute;margin-left:204.85pt;margin-top:3pt;width:9.75pt;height:24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D9173CC" wp14:editId="0D4DF8D3">
                      <wp:simplePos x="0" y="0"/>
                      <wp:positionH relativeFrom="column">
                        <wp:posOffset>2325370</wp:posOffset>
                      </wp:positionH>
                      <wp:positionV relativeFrom="paragraph">
                        <wp:posOffset>28575</wp:posOffset>
                      </wp:positionV>
                      <wp:extent cx="152400" cy="266700"/>
                      <wp:effectExtent l="38100" t="38100" r="57150" b="57150"/>
                      <wp:wrapNone/>
                      <wp:docPr id="62" name="Conector recto de flecha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B9D2F" id="Conector recto de flecha 62" o:spid="_x0000_s1026" type="#_x0000_t32" style="position:absolute;margin-left:183.1pt;margin-top:2.25pt;width:12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7E6FDF9" wp14:editId="35A0CFAD">
                      <wp:simplePos x="0" y="0"/>
                      <wp:positionH relativeFrom="column">
                        <wp:posOffset>2115820</wp:posOffset>
                      </wp:positionH>
                      <wp:positionV relativeFrom="paragraph">
                        <wp:posOffset>9526</wp:posOffset>
                      </wp:positionV>
                      <wp:extent cx="161925" cy="342900"/>
                      <wp:effectExtent l="38100" t="38100" r="66675" b="57150"/>
                      <wp:wrapNone/>
                      <wp:docPr id="61" name="Conector recto de flecha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CEEDE8" id="Conector recto de flecha 61" o:spid="_x0000_s1026" type="#_x0000_t32" style="position:absolute;margin-left:166.6pt;margin-top:.75pt;width:12.75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EE1C0EC" wp14:editId="766AEE48">
                      <wp:simplePos x="0" y="0"/>
                      <wp:positionH relativeFrom="column">
                        <wp:posOffset>1934845</wp:posOffset>
                      </wp:positionH>
                      <wp:positionV relativeFrom="paragraph">
                        <wp:posOffset>19051</wp:posOffset>
                      </wp:positionV>
                      <wp:extent cx="123825" cy="361950"/>
                      <wp:effectExtent l="38100" t="38100" r="66675" b="57150"/>
                      <wp:wrapNone/>
                      <wp:docPr id="59" name="Conector recto de flecha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825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A22F02" id="Conector recto de flecha 59" o:spid="_x0000_s1026" type="#_x0000_t32" style="position:absolute;margin-left:152.35pt;margin-top:1.5pt;width:9.75pt;height:2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C265FA3" wp14:editId="61FC622C">
                      <wp:simplePos x="0" y="0"/>
                      <wp:positionH relativeFrom="column">
                        <wp:posOffset>1632585</wp:posOffset>
                      </wp:positionH>
                      <wp:positionV relativeFrom="paragraph">
                        <wp:posOffset>5080</wp:posOffset>
                      </wp:positionV>
                      <wp:extent cx="0" cy="333375"/>
                      <wp:effectExtent l="76200" t="38100" r="76200" b="47625"/>
                      <wp:wrapNone/>
                      <wp:docPr id="57" name="Conector recto de flecha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38023E" id="Conector recto de flecha 57" o:spid="_x0000_s1026" type="#_x0000_t32" style="position:absolute;margin-left:128.55pt;margin-top:.4pt;width:0;height:26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6F6511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70E2F3C" wp14:editId="6FE9CFB5">
                      <wp:simplePos x="0" y="0"/>
                      <wp:positionH relativeFrom="column">
                        <wp:posOffset>1431926</wp:posOffset>
                      </wp:positionH>
                      <wp:positionV relativeFrom="paragraph">
                        <wp:posOffset>9526</wp:posOffset>
                      </wp:positionV>
                      <wp:extent cx="45719" cy="342900"/>
                      <wp:effectExtent l="38100" t="38100" r="69215" b="57150"/>
                      <wp:wrapNone/>
                      <wp:docPr id="56" name="Conector recto de flecha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0B9D0B" id="Conector recto de flecha 56" o:spid="_x0000_s1026" type="#_x0000_t32" style="position:absolute;margin-left:112.75pt;margin-top:.75pt;width:3.6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6F6511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B52CCAA" wp14:editId="56DA673F">
                      <wp:simplePos x="0" y="0"/>
                      <wp:positionH relativeFrom="column">
                        <wp:posOffset>889635</wp:posOffset>
                      </wp:positionH>
                      <wp:positionV relativeFrom="paragraph">
                        <wp:posOffset>5080</wp:posOffset>
                      </wp:positionV>
                      <wp:extent cx="0" cy="333375"/>
                      <wp:effectExtent l="76200" t="38100" r="76200" b="47625"/>
                      <wp:wrapNone/>
                      <wp:docPr id="53" name="Conector recto de flecha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B99E7D" id="Conector recto de flecha 53" o:spid="_x0000_s1026" type="#_x0000_t32" style="position:absolute;margin-left:70.05pt;margin-top:.4pt;width:0;height:26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6F6511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8D3E76D" wp14:editId="25CB9BB6">
                      <wp:simplePos x="0" y="0"/>
                      <wp:positionH relativeFrom="column">
                        <wp:posOffset>4642485</wp:posOffset>
                      </wp:positionH>
                      <wp:positionV relativeFrom="paragraph">
                        <wp:posOffset>13970</wp:posOffset>
                      </wp:positionV>
                      <wp:extent cx="0" cy="333375"/>
                      <wp:effectExtent l="76200" t="38100" r="76200" b="47625"/>
                      <wp:wrapNone/>
                      <wp:docPr id="50" name="Conector recto de flecha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A31BF0" id="Conector recto de flecha 50" o:spid="_x0000_s1026" type="#_x0000_t32" style="position:absolute;margin-left:365.55pt;margin-top:1.1pt;width:0;height:2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6F6511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D84BB02" wp14:editId="582DD6CC">
                      <wp:simplePos x="0" y="0"/>
                      <wp:positionH relativeFrom="column">
                        <wp:posOffset>5318760</wp:posOffset>
                      </wp:positionH>
                      <wp:positionV relativeFrom="paragraph">
                        <wp:posOffset>5080</wp:posOffset>
                      </wp:positionV>
                      <wp:extent cx="0" cy="333375"/>
                      <wp:effectExtent l="76200" t="38100" r="76200" b="47625"/>
                      <wp:wrapNone/>
                      <wp:docPr id="47" name="Conector recto de flecha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989D21" id="Conector recto de flecha 47" o:spid="_x0000_s1026" type="#_x0000_t32" style="position:absolute;margin-left:418.8pt;margin-top:.4pt;width:0;height:2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6F6511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BEF9BEB" wp14:editId="51DD989B">
                      <wp:simplePos x="0" y="0"/>
                      <wp:positionH relativeFrom="column">
                        <wp:posOffset>651510</wp:posOffset>
                      </wp:positionH>
                      <wp:positionV relativeFrom="paragraph">
                        <wp:posOffset>12700</wp:posOffset>
                      </wp:positionV>
                      <wp:extent cx="0" cy="333375"/>
                      <wp:effectExtent l="76200" t="38100" r="76200" b="47625"/>
                      <wp:wrapNone/>
                      <wp:docPr id="46" name="Conector recto de flecha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2EA1B9" id="Conector recto de flecha 46" o:spid="_x0000_s1026" type="#_x0000_t32" style="position:absolute;margin-left:51.3pt;margin-top:1pt;width:0;height:2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6F6511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2BCBB21" wp14:editId="25A81E8A">
                      <wp:simplePos x="0" y="0"/>
                      <wp:positionH relativeFrom="column">
                        <wp:posOffset>401319</wp:posOffset>
                      </wp:positionH>
                      <wp:positionV relativeFrom="paragraph">
                        <wp:posOffset>28575</wp:posOffset>
                      </wp:positionV>
                      <wp:extent cx="66675" cy="323850"/>
                      <wp:effectExtent l="57150" t="38100" r="66675" b="57150"/>
                      <wp:wrapNone/>
                      <wp:docPr id="45" name="Conector recto de flecha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6675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C151AD" id="Conector recto de flecha 45" o:spid="_x0000_s1026" type="#_x0000_t32" style="position:absolute;margin-left:31.6pt;margin-top:2.25pt;width:5.25pt;height:25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6F6511">
              <w:rPr>
                <w:noProof/>
                <w:sz w:val="40"/>
                <w:szCs w:val="40"/>
              </w:rPr>
              <w:t xml:space="preserve">  </w:t>
            </w:r>
            <w:r w:rsidR="006F6511">
              <w:rPr>
                <w:sz w:val="40"/>
                <w:szCs w:val="40"/>
              </w:rPr>
              <w:t xml:space="preserve">    </w:t>
            </w:r>
          </w:p>
          <w:p w14:paraId="29854858" w14:textId="300150E2" w:rsidR="000454F1" w:rsidRDefault="000454F1" w:rsidP="0087786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Z Y X W V U T S R Q P O Ñ N M L K J I H G F E D C </w:t>
            </w:r>
            <w:proofErr w:type="gramStart"/>
            <w:r>
              <w:rPr>
                <w:sz w:val="40"/>
                <w:szCs w:val="40"/>
              </w:rPr>
              <w:t>B</w:t>
            </w:r>
            <w:r w:rsidR="006F6511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 xml:space="preserve"> A</w:t>
            </w:r>
            <w:proofErr w:type="gramEnd"/>
          </w:p>
          <w:p w14:paraId="095E6316" w14:textId="4FA0870D" w:rsidR="000454F1" w:rsidRDefault="000454F1" w:rsidP="00877867">
            <w:pPr>
              <w:rPr>
                <w:sz w:val="40"/>
                <w:szCs w:val="40"/>
              </w:rPr>
            </w:pPr>
          </w:p>
        </w:tc>
      </w:tr>
    </w:tbl>
    <w:p w14:paraId="72C45569" w14:textId="710D8AD6" w:rsidR="000454F1" w:rsidRDefault="000454F1">
      <w:pPr>
        <w:jc w:val="both"/>
        <w:rPr>
          <w:sz w:val="24"/>
          <w:szCs w:val="24"/>
        </w:rPr>
      </w:pPr>
    </w:p>
    <w:p w14:paraId="2F9430F3" w14:textId="6326A1D5" w:rsidR="000454F1" w:rsidRDefault="000454F1">
      <w:pPr>
        <w:jc w:val="both"/>
        <w:rPr>
          <w:sz w:val="24"/>
          <w:szCs w:val="24"/>
        </w:rPr>
      </w:pPr>
    </w:p>
    <w:p w14:paraId="5C1B5420" w14:textId="1F77311C" w:rsidR="000454F1" w:rsidRDefault="000454F1">
      <w:pPr>
        <w:jc w:val="both"/>
        <w:rPr>
          <w:sz w:val="24"/>
          <w:szCs w:val="24"/>
        </w:rPr>
      </w:pPr>
    </w:p>
    <w:p w14:paraId="3AA3BEB6" w14:textId="36D82728" w:rsidR="000454F1" w:rsidRDefault="000454F1">
      <w:pPr>
        <w:jc w:val="both"/>
        <w:rPr>
          <w:sz w:val="24"/>
          <w:szCs w:val="24"/>
        </w:rPr>
      </w:pPr>
    </w:p>
    <w:p w14:paraId="1D62F79C" w14:textId="77777777" w:rsidR="000454F1" w:rsidRPr="0076415B" w:rsidRDefault="000454F1">
      <w:pPr>
        <w:jc w:val="both"/>
        <w:rPr>
          <w:sz w:val="24"/>
          <w:szCs w:val="24"/>
        </w:rPr>
      </w:pPr>
    </w:p>
    <w:sectPr w:rsidR="000454F1" w:rsidRPr="007641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EC7"/>
    <w:rsid w:val="00010C42"/>
    <w:rsid w:val="000454F1"/>
    <w:rsid w:val="00053700"/>
    <w:rsid w:val="0012077B"/>
    <w:rsid w:val="00130078"/>
    <w:rsid w:val="002507C3"/>
    <w:rsid w:val="00270C05"/>
    <w:rsid w:val="00594EC7"/>
    <w:rsid w:val="005B6637"/>
    <w:rsid w:val="00607DA4"/>
    <w:rsid w:val="006341CC"/>
    <w:rsid w:val="00670F81"/>
    <w:rsid w:val="006F6511"/>
    <w:rsid w:val="00705764"/>
    <w:rsid w:val="0074187E"/>
    <w:rsid w:val="0076415B"/>
    <w:rsid w:val="00A53085"/>
    <w:rsid w:val="00A5518F"/>
    <w:rsid w:val="00B17B01"/>
    <w:rsid w:val="00D21AEB"/>
    <w:rsid w:val="00D33081"/>
    <w:rsid w:val="00D73FA6"/>
    <w:rsid w:val="00DE1C62"/>
    <w:rsid w:val="00EB1421"/>
    <w:rsid w:val="00F235DC"/>
    <w:rsid w:val="00F50B0F"/>
    <w:rsid w:val="00F947DD"/>
    <w:rsid w:val="00FB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6910C"/>
  <w15:chartTrackingRefBased/>
  <w15:docId w15:val="{083D1533-8E70-4BA3-A64C-BC27BD6FA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4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33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demarcadordeposicin">
    <w:name w:val="Texto de marcador de posición"/>
    <w:basedOn w:val="Fuentedeprrafopredeter"/>
    <w:uiPriority w:val="99"/>
    <w:semiHidden/>
    <w:rsid w:val="00670F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encrypted-abc</Template>
  <TotalTime>1</TotalTime>
  <Pages>1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2</cp:revision>
  <cp:lastPrinted>2021-11-14T01:21:00Z</cp:lastPrinted>
  <dcterms:created xsi:type="dcterms:W3CDTF">2021-11-14T01:24:00Z</dcterms:created>
  <dcterms:modified xsi:type="dcterms:W3CDTF">2021-11-14T01:24:00Z</dcterms:modified>
</cp:coreProperties>
</file>